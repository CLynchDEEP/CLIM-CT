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39" w:rsidRPr="00DC1727" w:rsidRDefault="00E24239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3015526</wp:posOffset>
            </wp:positionH>
            <wp:positionV relativeFrom="paragraph">
              <wp:posOffset>-759997</wp:posOffset>
            </wp:positionV>
            <wp:extent cx="3006725" cy="1364615"/>
            <wp:effectExtent l="0" t="0" r="317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727" w:rsidRPr="00DC1727">
        <w:rPr>
          <w:b/>
        </w:rPr>
        <w:t xml:space="preserve">EPA </w:t>
      </w:r>
      <w:r w:rsidR="005F6603" w:rsidRPr="00DC1727">
        <w:rPr>
          <w:b/>
        </w:rPr>
        <w:t xml:space="preserve">SNAP </w:t>
      </w:r>
      <w:r w:rsidR="008527A4">
        <w:rPr>
          <w:b/>
        </w:rPr>
        <w:t>R</w:t>
      </w:r>
      <w:r w:rsidR="005F6603" w:rsidRPr="00DC1727">
        <w:rPr>
          <w:b/>
        </w:rPr>
        <w:t>ules</w:t>
      </w:r>
      <w:r w:rsidR="00DC1727">
        <w:rPr>
          <w:b/>
        </w:rPr>
        <w:t xml:space="preserve"> on HFC use</w:t>
      </w:r>
      <w:r w:rsidRPr="00E24239">
        <w:rPr>
          <w:noProof/>
        </w:rPr>
        <w:t xml:space="preserve"> </w:t>
      </w:r>
    </w:p>
    <w:p w:rsidR="00DC1727" w:rsidRPr="00BD3677" w:rsidRDefault="005A7CA3">
      <w:pPr>
        <w:rPr>
          <w:b/>
          <w:i/>
        </w:rPr>
      </w:pPr>
      <w:r>
        <w:rPr>
          <w:b/>
          <w:i/>
        </w:rPr>
        <w:t>Background</w:t>
      </w:r>
    </w:p>
    <w:p w:rsidR="00374F28" w:rsidRDefault="009D0FA7" w:rsidP="00374F28">
      <w:pPr>
        <w:rPr>
          <w:bCs/>
        </w:rPr>
      </w:pPr>
      <w:r>
        <w:rPr>
          <w:bCs/>
        </w:rPr>
        <w:t xml:space="preserve">Under </w:t>
      </w:r>
      <w:r w:rsidR="006679ED">
        <w:rPr>
          <w:bCs/>
        </w:rPr>
        <w:t xml:space="preserve">the authority of </w:t>
      </w:r>
      <w:r w:rsidR="00595A99">
        <w:rPr>
          <w:bCs/>
        </w:rPr>
        <w:t xml:space="preserve">Section 612 of </w:t>
      </w:r>
      <w:r w:rsidR="006679ED">
        <w:rPr>
          <w:bCs/>
        </w:rPr>
        <w:t>the Clean Air Act</w:t>
      </w:r>
      <w:r w:rsidR="001332BE">
        <w:rPr>
          <w:bCs/>
        </w:rPr>
        <w:t xml:space="preserve"> (C</w:t>
      </w:r>
      <w:r w:rsidR="00FD6987">
        <w:rPr>
          <w:bCs/>
        </w:rPr>
        <w:t>A</w:t>
      </w:r>
      <w:r w:rsidR="001332BE">
        <w:rPr>
          <w:bCs/>
        </w:rPr>
        <w:t>A)</w:t>
      </w:r>
      <w:r w:rsidR="006679ED">
        <w:rPr>
          <w:bCs/>
        </w:rPr>
        <w:t>, t</w:t>
      </w:r>
      <w:r w:rsidR="00374F28">
        <w:t xml:space="preserve">he US </w:t>
      </w:r>
      <w:r w:rsidR="00374F28" w:rsidRPr="00374F28">
        <w:t xml:space="preserve">EPA’s </w:t>
      </w:r>
      <w:r w:rsidR="00374F28" w:rsidRPr="00374F28">
        <w:rPr>
          <w:bCs/>
        </w:rPr>
        <w:t>Significant New Alternatives Policy (SNAP)</w:t>
      </w:r>
      <w:r w:rsidR="00374F28">
        <w:rPr>
          <w:bCs/>
        </w:rPr>
        <w:t xml:space="preserve"> Program </w:t>
      </w:r>
      <w:r w:rsidR="001332BE">
        <w:rPr>
          <w:bCs/>
        </w:rPr>
        <w:t>prohibit</w:t>
      </w:r>
      <w:r>
        <w:rPr>
          <w:bCs/>
        </w:rPr>
        <w:t>s</w:t>
      </w:r>
      <w:r w:rsidR="001332BE">
        <w:rPr>
          <w:bCs/>
        </w:rPr>
        <w:t xml:space="preserve"> the use of ozone-depleting substances</w:t>
      </w:r>
      <w:r w:rsidR="00637370">
        <w:rPr>
          <w:bCs/>
        </w:rPr>
        <w:t xml:space="preserve"> (ODS)</w:t>
      </w:r>
      <w:r w:rsidR="001332BE">
        <w:rPr>
          <w:bCs/>
        </w:rPr>
        <w:t xml:space="preserve"> and work</w:t>
      </w:r>
      <w:r>
        <w:rPr>
          <w:bCs/>
        </w:rPr>
        <w:t>s</w:t>
      </w:r>
      <w:r w:rsidR="001332BE">
        <w:rPr>
          <w:bCs/>
        </w:rPr>
        <w:t xml:space="preserve"> with affected industries to</w:t>
      </w:r>
      <w:r w:rsidR="006679ED">
        <w:rPr>
          <w:bCs/>
        </w:rPr>
        <w:t xml:space="preserve"> </w:t>
      </w:r>
      <w:r w:rsidR="00374F28">
        <w:rPr>
          <w:bCs/>
        </w:rPr>
        <w:t>identif</w:t>
      </w:r>
      <w:r w:rsidR="001332BE">
        <w:rPr>
          <w:bCs/>
        </w:rPr>
        <w:t>y and evaluate</w:t>
      </w:r>
      <w:r w:rsidR="006679ED">
        <w:rPr>
          <w:bCs/>
        </w:rPr>
        <w:t xml:space="preserve"> alternative chemicals, referred to collectively </w:t>
      </w:r>
      <w:r w:rsidR="00004C7E">
        <w:rPr>
          <w:bCs/>
        </w:rPr>
        <w:t xml:space="preserve">as </w:t>
      </w:r>
      <w:r w:rsidR="006679ED">
        <w:rPr>
          <w:bCs/>
        </w:rPr>
        <w:t xml:space="preserve">ODS </w:t>
      </w:r>
      <w:r w:rsidR="00374F28">
        <w:rPr>
          <w:bCs/>
        </w:rPr>
        <w:t>substitutes</w:t>
      </w:r>
      <w:r w:rsidR="006679ED">
        <w:rPr>
          <w:bCs/>
        </w:rPr>
        <w:t>,</w:t>
      </w:r>
      <w:r w:rsidR="00374F28">
        <w:rPr>
          <w:bCs/>
        </w:rPr>
        <w:t xml:space="preserve"> </w:t>
      </w:r>
      <w:r w:rsidR="00595A99">
        <w:rPr>
          <w:bCs/>
        </w:rPr>
        <w:t xml:space="preserve"> that </w:t>
      </w:r>
      <w:r w:rsidR="00A702C8">
        <w:rPr>
          <w:bCs/>
        </w:rPr>
        <w:t>“</w:t>
      </w:r>
      <w:r w:rsidR="00595A99" w:rsidRPr="00595A99">
        <w:rPr>
          <w:bCs/>
        </w:rPr>
        <w:t>reduce overall risks to human health and the environment</w:t>
      </w:r>
      <w:r w:rsidR="00374F28">
        <w:rPr>
          <w:bCs/>
        </w:rPr>
        <w:t>.</w:t>
      </w:r>
      <w:r w:rsidR="00595A99">
        <w:rPr>
          <w:bCs/>
        </w:rPr>
        <w:t xml:space="preserve">” </w:t>
      </w:r>
      <w:r w:rsidR="00374F28">
        <w:rPr>
          <w:bCs/>
        </w:rPr>
        <w:t xml:space="preserve"> </w:t>
      </w:r>
      <w:r w:rsidR="006679ED">
        <w:rPr>
          <w:bCs/>
        </w:rPr>
        <w:t>The most common ODS substitutes, hydroflu</w:t>
      </w:r>
      <w:r w:rsidR="000D3DB2">
        <w:rPr>
          <w:bCs/>
        </w:rPr>
        <w:t>o</w:t>
      </w:r>
      <w:r w:rsidR="006679ED">
        <w:rPr>
          <w:bCs/>
        </w:rPr>
        <w:t xml:space="preserve">rocarbons (HFCs), however, act as </w:t>
      </w:r>
      <w:r w:rsidR="00F63556">
        <w:rPr>
          <w:bCs/>
        </w:rPr>
        <w:t>powerful</w:t>
      </w:r>
      <w:r w:rsidR="001332BE">
        <w:rPr>
          <w:bCs/>
        </w:rPr>
        <w:t xml:space="preserve"> greenhouse gases</w:t>
      </w:r>
      <w:r w:rsidR="00F63556">
        <w:rPr>
          <w:bCs/>
        </w:rPr>
        <w:t>: j</w:t>
      </w:r>
      <w:r w:rsidR="001332BE">
        <w:rPr>
          <w:bCs/>
        </w:rPr>
        <w:t>ust one pound of HFC-134a warms the planet as much as 1,400 pounds of carbon dioxide.</w:t>
      </w:r>
    </w:p>
    <w:p w:rsidR="00FD6987" w:rsidRDefault="00B057F6" w:rsidP="00A702C8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1D2BA9" wp14:editId="1620D06F">
                <wp:simplePos x="0" y="0"/>
                <wp:positionH relativeFrom="column">
                  <wp:posOffset>2743200</wp:posOffset>
                </wp:positionH>
                <wp:positionV relativeFrom="paragraph">
                  <wp:posOffset>1776095</wp:posOffset>
                </wp:positionV>
                <wp:extent cx="3619500" cy="2943225"/>
                <wp:effectExtent l="0" t="0" r="0" b="9525"/>
                <wp:wrapTight wrapText="bothSides">
                  <wp:wrapPolygon edited="0">
                    <wp:start x="0" y="0"/>
                    <wp:lineTo x="0" y="19293"/>
                    <wp:lineTo x="568" y="20132"/>
                    <wp:lineTo x="568" y="21530"/>
                    <wp:lineTo x="21145" y="21530"/>
                    <wp:lineTo x="21486" y="19293"/>
                    <wp:lineTo x="21486" y="0"/>
                    <wp:lineTo x="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2943225"/>
                          <a:chOff x="0" y="0"/>
                          <a:chExt cx="3619500" cy="29432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24" t="29660" r="17114" b="15431"/>
                          <a:stretch/>
                        </pic:blipFill>
                        <pic:spPr bwMode="auto">
                          <a:xfrm>
                            <a:off x="0" y="0"/>
                            <a:ext cx="3619500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619375"/>
                            <a:ext cx="33909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239" w:rsidRPr="007B6777" w:rsidRDefault="00E242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6777">
                                <w:rPr>
                                  <w:sz w:val="20"/>
                                  <w:szCs w:val="20"/>
                                </w:rPr>
                                <w:t xml:space="preserve">Source: </w:t>
                              </w:r>
                              <w:hyperlink r:id="rId10" w:history="1">
                                <w:r w:rsidRPr="007B6777">
                                  <w:rPr>
                                    <w:rStyle w:val="Hyperlink"/>
                                    <w:bCs/>
                                    <w:sz w:val="20"/>
                                    <w:szCs w:val="20"/>
                                  </w:rPr>
                                  <w:t>https://www.arb.ca.gov/regact/2018/casnap/isor.pdf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D2BA9" id="Group 2" o:spid="_x0000_s1026" style="position:absolute;margin-left:3in;margin-top:139.85pt;width:285pt;height:231.75pt;z-index:-251656192;mso-height-relative:margin" coordsize="36195,29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6195;height:26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TLQjBAAAA2gAAAA8AAABkcnMvZG93bnJldi54bWxET01rwkAQvRf6H5YpeKsbG2gluooIgqGH&#10;oO3B45Adk8XsbNjdmvjvu4FCT8Pjfc56O9pO3MkH41jBYp6BIK6dNtwo+P46vC5BhIissXNMCh4U&#10;YLt5flpjod3AJ7qfYyNSCIcCFbQx9oWUoW7JYpi7njhxV+ctxgR9I7XHIYXbTr5l2bu0aDg1tNjT&#10;vqX6dv6xCsrLpzenXVPl12r4MOUxH/obKzV7GXcrEJHG+C/+cx91mg/TK9OV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QTLQjBAAAA2gAAAA8AAAAAAAAAAAAAAAAAnwIA&#10;AGRycy9kb3ducmV2LnhtbFBLBQYAAAAABAAEAPcAAACNAwAAAAA=&#10;">
                  <v:imagedata r:id="rId11" o:title="" croptop="19438f" cropbottom="10113f" cropleft="14499f" cropright="1121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33;top:26193;width:3390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E24239" w:rsidRPr="007B6777" w:rsidRDefault="00E24239">
                        <w:pPr>
                          <w:rPr>
                            <w:sz w:val="20"/>
                            <w:szCs w:val="20"/>
                          </w:rPr>
                        </w:pPr>
                        <w:r w:rsidRPr="007B6777">
                          <w:rPr>
                            <w:sz w:val="20"/>
                            <w:szCs w:val="20"/>
                          </w:rPr>
                          <w:t xml:space="preserve">Source: </w:t>
                        </w:r>
                        <w:hyperlink r:id="rId12" w:history="1">
                          <w:r w:rsidRPr="007B6777">
                            <w:rPr>
                              <w:rStyle w:val="Hyperlink"/>
                              <w:bCs/>
                              <w:sz w:val="20"/>
                              <w:szCs w:val="20"/>
                            </w:rPr>
                            <w:t>https://www.arb.ca.gov/regact/2018/casnap/isor.pdf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D6987">
        <w:rPr>
          <w:bCs/>
        </w:rPr>
        <w:t xml:space="preserve">The </w:t>
      </w:r>
      <w:r w:rsidR="001332BE">
        <w:rPr>
          <w:bCs/>
        </w:rPr>
        <w:t xml:space="preserve">EPA promulgated Rule 20 </w:t>
      </w:r>
      <w:r w:rsidR="00FD6987">
        <w:rPr>
          <w:bCs/>
        </w:rPr>
        <w:t xml:space="preserve">in 2015 </w:t>
      </w:r>
      <w:r w:rsidR="00E16FF1">
        <w:rPr>
          <w:bCs/>
        </w:rPr>
        <w:t xml:space="preserve">and Rule 21 in 2016 </w:t>
      </w:r>
      <w:r w:rsidR="005B004B">
        <w:rPr>
          <w:bCs/>
        </w:rPr>
        <w:t xml:space="preserve">to </w:t>
      </w:r>
      <w:r w:rsidR="00E16FF1">
        <w:rPr>
          <w:bCs/>
        </w:rPr>
        <w:t xml:space="preserve">modify the status of </w:t>
      </w:r>
      <w:r w:rsidR="005B004B">
        <w:rPr>
          <w:bCs/>
        </w:rPr>
        <w:t xml:space="preserve">certain HFCs </w:t>
      </w:r>
      <w:r w:rsidR="007B6777">
        <w:rPr>
          <w:bCs/>
        </w:rPr>
        <w:t xml:space="preserve">and several other ODS substitutes </w:t>
      </w:r>
      <w:r w:rsidR="00E16FF1">
        <w:rPr>
          <w:bCs/>
        </w:rPr>
        <w:t>from being a</w:t>
      </w:r>
      <w:r w:rsidR="00317D8C">
        <w:rPr>
          <w:bCs/>
        </w:rPr>
        <w:t xml:space="preserve">cceptable </w:t>
      </w:r>
      <w:r w:rsidR="00E16FF1">
        <w:rPr>
          <w:bCs/>
        </w:rPr>
        <w:t>alternatives to being una</w:t>
      </w:r>
      <w:r w:rsidR="00317D8C">
        <w:rPr>
          <w:bCs/>
        </w:rPr>
        <w:t>cceptable</w:t>
      </w:r>
      <w:r w:rsidR="00E16FF1">
        <w:rPr>
          <w:bCs/>
        </w:rPr>
        <w:t xml:space="preserve"> or acceptable subject to narrow use limits.  But these rules were</w:t>
      </w:r>
      <w:r w:rsidR="002F01D1">
        <w:rPr>
          <w:bCs/>
        </w:rPr>
        <w:t xml:space="preserve"> challenged in court.  </w:t>
      </w:r>
      <w:r w:rsidR="001332BE">
        <w:rPr>
          <w:bCs/>
        </w:rPr>
        <w:t xml:space="preserve">In August 2017, </w:t>
      </w:r>
      <w:r w:rsidR="007C03F5">
        <w:rPr>
          <w:bCs/>
        </w:rPr>
        <w:t xml:space="preserve">the </w:t>
      </w:r>
      <w:r w:rsidR="007C03F5" w:rsidRPr="007C03F5">
        <w:rPr>
          <w:bCs/>
        </w:rPr>
        <w:t>D.C. Circuit Court of Appeals</w:t>
      </w:r>
      <w:r w:rsidR="001332BE">
        <w:rPr>
          <w:bCs/>
        </w:rPr>
        <w:t xml:space="preserve"> </w:t>
      </w:r>
      <w:r w:rsidR="00FD6987" w:rsidRPr="00FD6987">
        <w:rPr>
          <w:bCs/>
        </w:rPr>
        <w:t xml:space="preserve">vacated </w:t>
      </w:r>
      <w:r w:rsidR="00FD6987">
        <w:rPr>
          <w:bCs/>
        </w:rPr>
        <w:t>Rule 20</w:t>
      </w:r>
      <w:r w:rsidR="00595A99">
        <w:rPr>
          <w:bCs/>
        </w:rPr>
        <w:t xml:space="preserve"> </w:t>
      </w:r>
      <w:r w:rsidR="00091AB0">
        <w:rPr>
          <w:bCs/>
        </w:rPr>
        <w:t>“</w:t>
      </w:r>
      <w:r w:rsidR="00091AB0">
        <w:t xml:space="preserve">to the extent it requires manufacturers to replace HFCs” </w:t>
      </w:r>
      <w:r w:rsidR="00595A99">
        <w:rPr>
          <w:bCs/>
        </w:rPr>
        <w:t>and</w:t>
      </w:r>
      <w:r w:rsidR="00637370">
        <w:rPr>
          <w:bCs/>
        </w:rPr>
        <w:t xml:space="preserve"> </w:t>
      </w:r>
      <w:r w:rsidR="00FD6987" w:rsidRPr="00FD6987">
        <w:rPr>
          <w:bCs/>
        </w:rPr>
        <w:t>remanded the rule to EPA for further proceedings</w:t>
      </w:r>
      <w:r w:rsidR="00637370">
        <w:rPr>
          <w:bCs/>
        </w:rPr>
        <w:t xml:space="preserve"> consistent with the opinion that “</w:t>
      </w:r>
      <w:r w:rsidR="00637370">
        <w:t>Section 612 does not require (or give EPA authority to require) manufacturers to replace non-ozone depleting substances such as HFCs.”</w:t>
      </w:r>
      <w:r w:rsidR="00091AB0">
        <w:rPr>
          <w:rStyle w:val="FootnoteReference"/>
        </w:rPr>
        <w:footnoteReference w:id="1"/>
      </w:r>
      <w:r w:rsidR="006511EA">
        <w:rPr>
          <w:bCs/>
        </w:rPr>
        <w:t xml:space="preserve"> </w:t>
      </w:r>
      <w:r w:rsidR="00155A79">
        <w:rPr>
          <w:bCs/>
        </w:rPr>
        <w:t xml:space="preserve">The EPA issued guidance in April 2018 saying it lacked the authority to prohibit HFCs in all cases.  </w:t>
      </w:r>
      <w:r w:rsidR="006511EA">
        <w:rPr>
          <w:bCs/>
        </w:rPr>
        <w:t>In June 2018, Honeywell</w:t>
      </w:r>
      <w:r w:rsidR="007E2185">
        <w:rPr>
          <w:bCs/>
        </w:rPr>
        <w:t>,</w:t>
      </w:r>
      <w:r w:rsidR="006511EA">
        <w:rPr>
          <w:bCs/>
        </w:rPr>
        <w:t xml:space="preserve"> </w:t>
      </w:r>
      <w:proofErr w:type="spellStart"/>
      <w:r w:rsidR="006511EA">
        <w:rPr>
          <w:bCs/>
        </w:rPr>
        <w:t>Chemours</w:t>
      </w:r>
      <w:proofErr w:type="spellEnd"/>
      <w:r w:rsidR="006511EA">
        <w:rPr>
          <w:bCs/>
        </w:rPr>
        <w:t xml:space="preserve"> (DuPont), </w:t>
      </w:r>
      <w:r w:rsidR="007E2185">
        <w:rPr>
          <w:bCs/>
        </w:rPr>
        <w:t>and the Natural Resources Defense Council</w:t>
      </w:r>
      <w:r w:rsidR="006511EA">
        <w:rPr>
          <w:bCs/>
        </w:rPr>
        <w:t xml:space="preserve"> petitioned the US Supreme Court to </w:t>
      </w:r>
      <w:r w:rsidR="007E2185">
        <w:rPr>
          <w:bCs/>
        </w:rPr>
        <w:t xml:space="preserve">reverse the </w:t>
      </w:r>
      <w:r w:rsidR="007E2185" w:rsidRPr="007E2185">
        <w:rPr>
          <w:bCs/>
        </w:rPr>
        <w:t xml:space="preserve">August 2017 </w:t>
      </w:r>
      <w:r w:rsidR="007E2185">
        <w:rPr>
          <w:bCs/>
        </w:rPr>
        <w:t xml:space="preserve">court </w:t>
      </w:r>
      <w:r w:rsidR="007E2185" w:rsidRPr="007E2185">
        <w:rPr>
          <w:bCs/>
        </w:rPr>
        <w:t>decision</w:t>
      </w:r>
      <w:r w:rsidR="006511EA">
        <w:rPr>
          <w:bCs/>
        </w:rPr>
        <w:t xml:space="preserve">. </w:t>
      </w:r>
    </w:p>
    <w:p w:rsidR="006511EA" w:rsidRDefault="00F11707" w:rsidP="00374F28">
      <w:pPr>
        <w:rPr>
          <w:bCs/>
        </w:rPr>
      </w:pPr>
      <w:r>
        <w:rPr>
          <w:bCs/>
        </w:rPr>
        <w:t>T</w:t>
      </w:r>
      <w:r w:rsidR="006511EA">
        <w:rPr>
          <w:bCs/>
        </w:rPr>
        <w:t xml:space="preserve">he California Air Resources Board (CARB) </w:t>
      </w:r>
      <w:r w:rsidR="00C3614A">
        <w:rPr>
          <w:bCs/>
        </w:rPr>
        <w:t xml:space="preserve">proposed adopting </w:t>
      </w:r>
      <w:r w:rsidR="001D124B">
        <w:rPr>
          <w:bCs/>
        </w:rPr>
        <w:t xml:space="preserve">parts of </w:t>
      </w:r>
      <w:r w:rsidR="00C3614A">
        <w:rPr>
          <w:bCs/>
        </w:rPr>
        <w:t>SNAP Rule</w:t>
      </w:r>
      <w:r w:rsidR="00904CA5">
        <w:rPr>
          <w:bCs/>
        </w:rPr>
        <w:t>s</w:t>
      </w:r>
      <w:r w:rsidR="00C3614A">
        <w:rPr>
          <w:bCs/>
        </w:rPr>
        <w:t xml:space="preserve"> 20</w:t>
      </w:r>
      <w:r w:rsidR="00904CA5">
        <w:rPr>
          <w:bCs/>
        </w:rPr>
        <w:t xml:space="preserve"> and 21</w:t>
      </w:r>
      <w:r w:rsidRPr="00F11707">
        <w:rPr>
          <w:bCs/>
        </w:rPr>
        <w:t xml:space="preserve"> </w:t>
      </w:r>
      <w:r>
        <w:rPr>
          <w:bCs/>
        </w:rPr>
        <w:t>in March 2018</w:t>
      </w:r>
      <w:r w:rsidR="00904CA5">
        <w:rPr>
          <w:bCs/>
        </w:rPr>
        <w:t xml:space="preserve"> (see figure</w:t>
      </w:r>
      <w:r w:rsidR="00B057F6">
        <w:rPr>
          <w:bCs/>
        </w:rPr>
        <w:t>)</w:t>
      </w:r>
      <w:r w:rsidR="00C3614A">
        <w:rPr>
          <w:bCs/>
        </w:rPr>
        <w:t xml:space="preserve">. The rulemaking has gone out to public comment, but has not yet been finalized. Since 2016, California has established </w:t>
      </w:r>
      <w:r w:rsidR="00856B15">
        <w:rPr>
          <w:bCs/>
        </w:rPr>
        <w:t xml:space="preserve">other </w:t>
      </w:r>
      <w:r w:rsidR="00C3614A">
        <w:rPr>
          <w:bCs/>
        </w:rPr>
        <w:t>limits on HFC use, through Senate Bill 1383, which requires that California reduce its HFC emissions by 40% below 2013 levels by 2030.</w:t>
      </w:r>
    </w:p>
    <w:p w:rsidR="00904CA5" w:rsidRDefault="00B057F6" w:rsidP="00B057F6">
      <w:pPr>
        <w:rPr>
          <w:bCs/>
        </w:rPr>
      </w:pPr>
      <w:r>
        <w:rPr>
          <w:bCs/>
        </w:rPr>
        <w:t xml:space="preserve">Massachusetts does not currently limit HFC use.  The </w:t>
      </w:r>
      <w:hyperlink r:id="rId13" w:history="1">
        <w:r w:rsidRPr="00B057F6">
          <w:rPr>
            <w:rStyle w:val="Hyperlink"/>
            <w:bCs/>
            <w:i/>
          </w:rPr>
          <w:t>Clean Energy and Climate Plan for 2020</w:t>
        </w:r>
      </w:hyperlink>
      <w:r>
        <w:rPr>
          <w:bCs/>
        </w:rPr>
        <w:t xml:space="preserve"> included a strategy to minimize emissions from high Global Warming Potential refrigerants (including HFCs) used in stationary non-residential equipment through leak detection and </w:t>
      </w:r>
      <w:r w:rsidR="00A813ED">
        <w:rPr>
          <w:bCs/>
        </w:rPr>
        <w:t>repair</w:t>
      </w:r>
      <w:r>
        <w:rPr>
          <w:bCs/>
        </w:rPr>
        <w:t>.  In a separate effort, halogenated hydrocarbons C1-C 4 (including HFCs) were added in 2018 to</w:t>
      </w:r>
      <w:r w:rsidRPr="006E7D87">
        <w:rPr>
          <w:bCs/>
        </w:rPr>
        <w:t xml:space="preserve"> the list of regulated chemicals under the Toxics Use Reduction Act, which requires large companies</w:t>
      </w:r>
      <w:r>
        <w:rPr>
          <w:bCs/>
        </w:rPr>
        <w:t xml:space="preserve"> in </w:t>
      </w:r>
      <w:r w:rsidRPr="006E7D87">
        <w:rPr>
          <w:bCs/>
        </w:rPr>
        <w:t>Massachusetts that manufacture, process, or use regulated chemicals above a certain threshold to submit a Toxics Use Report annually, develop a plan to reduce the regulated chemicals, and pay an annual Toxics Use Fee.</w:t>
      </w:r>
    </w:p>
    <w:p w:rsidR="00A813ED" w:rsidRDefault="00A813ED">
      <w:pPr>
        <w:rPr>
          <w:b/>
          <w:i/>
        </w:rPr>
      </w:pPr>
    </w:p>
    <w:p w:rsidR="000606AE" w:rsidRDefault="00FB174B">
      <w:pPr>
        <w:rPr>
          <w:b/>
          <w:i/>
        </w:rPr>
      </w:pPr>
      <w:r>
        <w:rPr>
          <w:b/>
          <w:i/>
        </w:rPr>
        <w:lastRenderedPageBreak/>
        <w:t>Potentially a</w:t>
      </w:r>
      <w:r w:rsidR="00D62C24">
        <w:rPr>
          <w:b/>
          <w:i/>
        </w:rPr>
        <w:t>ffected</w:t>
      </w:r>
      <w:r w:rsidR="00DC1727" w:rsidRPr="00BD3677">
        <w:rPr>
          <w:b/>
          <w:i/>
        </w:rPr>
        <w:t xml:space="preserve"> entities</w:t>
      </w:r>
      <w:r w:rsidR="000606AE">
        <w:rPr>
          <w:b/>
          <w:i/>
        </w:rPr>
        <w:t xml:space="preserve"> in MA</w:t>
      </w:r>
      <w:r>
        <w:rPr>
          <w:b/>
          <w:i/>
        </w:rPr>
        <w:t xml:space="preserve"> </w:t>
      </w:r>
      <w:r w:rsidRPr="001C753A">
        <w:rPr>
          <w:i/>
        </w:rPr>
        <w:t>(additional information in Appendix)</w:t>
      </w:r>
    </w:p>
    <w:p w:rsidR="00A41959" w:rsidRDefault="000606AE" w:rsidP="00B84A68">
      <w:pPr>
        <w:spacing w:after="0"/>
      </w:pPr>
      <w:r>
        <w:t>Rule 20</w:t>
      </w:r>
      <w:r w:rsidR="00A41959">
        <w:t>, HFC provisions only</w:t>
      </w:r>
      <w:r>
        <w:t xml:space="preserve">: </w:t>
      </w:r>
    </w:p>
    <w:p w:rsidR="000606AE" w:rsidRDefault="00EB2901" w:rsidP="00BD3677">
      <w:pPr>
        <w:pStyle w:val="ListParagraph"/>
        <w:numPr>
          <w:ilvl w:val="0"/>
          <w:numId w:val="2"/>
        </w:numPr>
      </w:pPr>
      <w:r>
        <w:t>Entities</w:t>
      </w:r>
      <w:r w:rsidR="00A41959">
        <w:t xml:space="preserve"> </w:t>
      </w:r>
      <w:r w:rsidR="007D7086">
        <w:t xml:space="preserve">manufacturing, </w:t>
      </w:r>
      <w:r w:rsidR="009273F5">
        <w:t xml:space="preserve">selling, </w:t>
      </w:r>
      <w:r w:rsidR="007D7086">
        <w:t>using,</w:t>
      </w:r>
      <w:r w:rsidR="000606AE">
        <w:t xml:space="preserve"> </w:t>
      </w:r>
      <w:r w:rsidR="00A41959">
        <w:t xml:space="preserve">or servicing </w:t>
      </w:r>
      <w:r w:rsidR="000606AE">
        <w:t xml:space="preserve">retail food refrigeration </w:t>
      </w:r>
      <w:r>
        <w:t>units/</w:t>
      </w:r>
      <w:r w:rsidR="000606AE">
        <w:t>systems</w:t>
      </w:r>
      <w:r w:rsidR="00A41959">
        <w:t xml:space="preserve"> (</w:t>
      </w:r>
      <w:r>
        <w:t>i.e. s</w:t>
      </w:r>
      <w:r w:rsidR="00A41959">
        <w:t>upermarket systems, remote condensing units, and stand-alone units),</w:t>
      </w:r>
      <w:r w:rsidR="007D7086">
        <w:t xml:space="preserve"> motor vehicle air conditioning systems,</w:t>
      </w:r>
      <w:r w:rsidR="00A41959">
        <w:t xml:space="preserve"> vending machines, </w:t>
      </w:r>
      <w:r w:rsidR="00904CA5">
        <w:t>aerosol propellants</w:t>
      </w:r>
      <w:r w:rsidR="007D7086">
        <w:t>, and foams.</w:t>
      </w:r>
    </w:p>
    <w:p w:rsidR="004C6739" w:rsidRDefault="008B2D1A" w:rsidP="00B84A68">
      <w:pPr>
        <w:spacing w:after="0"/>
      </w:pPr>
      <w:r>
        <w:t>Rule 21, HFC provisions only:</w:t>
      </w:r>
    </w:p>
    <w:p w:rsidR="008B2D1A" w:rsidRDefault="00EB2901" w:rsidP="00BD3677">
      <w:pPr>
        <w:pStyle w:val="ListParagraph"/>
        <w:numPr>
          <w:ilvl w:val="0"/>
          <w:numId w:val="2"/>
        </w:numPr>
      </w:pPr>
      <w:r>
        <w:t xml:space="preserve">Entities manufacturing, </w:t>
      </w:r>
      <w:r w:rsidR="009273F5">
        <w:t xml:space="preserve">selling, </w:t>
      </w:r>
      <w:r>
        <w:t xml:space="preserve">using, or servicing retail refrigerated food processing and dispensing equipment, </w:t>
      </w:r>
      <w:r w:rsidR="007F4FFB">
        <w:t xml:space="preserve">cold storage warehouses, </w:t>
      </w:r>
      <w:r>
        <w:t xml:space="preserve">new household refrigerators and freezers, </w:t>
      </w:r>
      <w:r w:rsidR="007F4FFB">
        <w:t>various new chillers, spray foam &amp; sealants, and closed cell foam products.</w:t>
      </w:r>
    </w:p>
    <w:p w:rsidR="00DC1727" w:rsidRPr="00BD3677" w:rsidRDefault="00DC1727">
      <w:pPr>
        <w:rPr>
          <w:b/>
          <w:i/>
        </w:rPr>
      </w:pPr>
      <w:r w:rsidRPr="00BD3677">
        <w:rPr>
          <w:b/>
          <w:i/>
        </w:rPr>
        <w:t>Legal authority</w:t>
      </w:r>
      <w:r w:rsidR="0063744B">
        <w:rPr>
          <w:b/>
          <w:i/>
        </w:rPr>
        <w:t xml:space="preserve"> for state actions</w:t>
      </w:r>
    </w:p>
    <w:p w:rsidR="004C0855" w:rsidRDefault="004C0855">
      <w:pPr>
        <w:rPr>
          <w:b/>
          <w:i/>
        </w:rPr>
      </w:pPr>
      <w:bookmarkStart w:id="0" w:name="_GoBack"/>
      <w:bookmarkEnd w:id="0"/>
    </w:p>
    <w:p w:rsidR="00DC1727" w:rsidRPr="00BD3677" w:rsidRDefault="00DC1727">
      <w:pPr>
        <w:rPr>
          <w:b/>
          <w:i/>
        </w:rPr>
      </w:pPr>
      <w:r w:rsidRPr="00BD3677">
        <w:rPr>
          <w:b/>
          <w:i/>
        </w:rPr>
        <w:t>Regulatory process &amp; timeline</w:t>
      </w:r>
    </w:p>
    <w:p w:rsidR="004C0855" w:rsidRDefault="004C0855">
      <w:pPr>
        <w:rPr>
          <w:b/>
          <w:i/>
        </w:rPr>
      </w:pPr>
    </w:p>
    <w:p w:rsidR="00022A80" w:rsidRDefault="004C0855">
      <w:pPr>
        <w:rPr>
          <w:b/>
          <w:i/>
        </w:rPr>
      </w:pPr>
      <w:r w:rsidRPr="001C753A">
        <w:rPr>
          <w:b/>
          <w:i/>
        </w:rPr>
        <w:t>HFC emissions reduction estimates</w:t>
      </w:r>
      <w:r w:rsidRPr="00BD3677">
        <w:rPr>
          <w:b/>
          <w:i/>
        </w:rPr>
        <w:t xml:space="preserve"> </w:t>
      </w:r>
      <w:r>
        <w:rPr>
          <w:b/>
          <w:i/>
        </w:rPr>
        <w:t>&amp; b</w:t>
      </w:r>
      <w:r w:rsidR="00DC1727" w:rsidRPr="00BD3677">
        <w:rPr>
          <w:b/>
          <w:i/>
        </w:rPr>
        <w:t>roader process for GWSA compliance</w:t>
      </w:r>
    </w:p>
    <w:p w:rsidR="00492ECC" w:rsidRDefault="00492ECC">
      <w:pPr>
        <w:rPr>
          <w:highlight w:val="yellow"/>
        </w:rPr>
      </w:pPr>
    </w:p>
    <w:sectPr w:rsidR="00492ECC" w:rsidSect="00A813ED">
      <w:headerReference w:type="default" r:id="rId14"/>
      <w:footerReference w:type="default" r:id="rId15"/>
      <w:pgSz w:w="12240" w:h="15840"/>
      <w:pgMar w:top="1440" w:right="1440" w:bottom="99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39" w:rsidRDefault="00E24239" w:rsidP="00524583">
      <w:pPr>
        <w:spacing w:after="0" w:line="240" w:lineRule="auto"/>
      </w:pPr>
      <w:r>
        <w:separator/>
      </w:r>
    </w:p>
  </w:endnote>
  <w:endnote w:type="continuationSeparator" w:id="0">
    <w:p w:rsidR="00E24239" w:rsidRDefault="00E24239" w:rsidP="0052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33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4239" w:rsidRDefault="00E242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A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4239" w:rsidRDefault="00E24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39" w:rsidRDefault="00E24239" w:rsidP="00524583">
      <w:pPr>
        <w:spacing w:after="0" w:line="240" w:lineRule="auto"/>
      </w:pPr>
      <w:r>
        <w:separator/>
      </w:r>
    </w:p>
  </w:footnote>
  <w:footnote w:type="continuationSeparator" w:id="0">
    <w:p w:rsidR="00E24239" w:rsidRDefault="00E24239" w:rsidP="00524583">
      <w:pPr>
        <w:spacing w:after="0" w:line="240" w:lineRule="auto"/>
      </w:pPr>
      <w:r>
        <w:continuationSeparator/>
      </w:r>
    </w:p>
  </w:footnote>
  <w:footnote w:id="1">
    <w:p w:rsidR="00E24239" w:rsidRPr="00091AB0" w:rsidRDefault="00E24239">
      <w:pPr>
        <w:pStyle w:val="FootnoteText"/>
        <w:rPr>
          <w:bCs/>
        </w:rPr>
      </w:pPr>
      <w:r>
        <w:rPr>
          <w:rStyle w:val="FootnoteReference"/>
        </w:rPr>
        <w:footnoteRef/>
      </w:r>
      <w:r>
        <w:t xml:space="preserve"> </w:t>
      </w:r>
      <w:r w:rsidRPr="007C03F5">
        <w:rPr>
          <w:bCs/>
        </w:rPr>
        <w:t>D.C. Circuit Court of Appeals</w:t>
      </w:r>
      <w:r>
        <w:rPr>
          <w:bCs/>
        </w:rPr>
        <w:t xml:space="preserve"> decision on </w:t>
      </w:r>
      <w:proofErr w:type="spellStart"/>
      <w:r w:rsidRPr="00091AB0">
        <w:rPr>
          <w:bCs/>
          <w:i/>
        </w:rPr>
        <w:t>M</w:t>
      </w:r>
      <w:r>
        <w:rPr>
          <w:bCs/>
          <w:i/>
        </w:rPr>
        <w:t>e</w:t>
      </w:r>
      <w:r w:rsidRPr="00091AB0">
        <w:rPr>
          <w:bCs/>
          <w:i/>
        </w:rPr>
        <w:t>xichem</w:t>
      </w:r>
      <w:proofErr w:type="spellEnd"/>
      <w:r w:rsidRPr="00091AB0">
        <w:rPr>
          <w:bCs/>
          <w:i/>
        </w:rPr>
        <w:t xml:space="preserve"> Flu</w:t>
      </w:r>
      <w:r>
        <w:rPr>
          <w:bCs/>
          <w:i/>
        </w:rPr>
        <w:t>o</w:t>
      </w:r>
      <w:r w:rsidRPr="00091AB0">
        <w:rPr>
          <w:bCs/>
          <w:i/>
        </w:rPr>
        <w:t>r, Inc. v. EPA</w:t>
      </w:r>
      <w:r>
        <w:rPr>
          <w:bCs/>
        </w:rPr>
        <w:t xml:space="preserve">: </w:t>
      </w:r>
      <w:hyperlink r:id="rId1" w:history="1">
        <w:r w:rsidRPr="00992580">
          <w:rPr>
            <w:rStyle w:val="Hyperlink"/>
            <w:bCs/>
          </w:rPr>
          <w:t>https://www.eenews.net/assets/2017/08/08/document_gw_13.pdf</w:t>
        </w:r>
      </w:hyperlink>
      <w:r>
        <w:rPr>
          <w:bCs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239" w:rsidRDefault="00E24239">
    <w:pPr>
      <w:pStyle w:val="Header"/>
    </w:pPr>
    <w:sdt>
      <w:sdtPr>
        <w:id w:val="824940489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ptab w:relativeTo="margin" w:alignment="center" w:leader="none"/>
    </w:r>
    <w:r>
      <w:t>DRAFT - PREDELIBERATIVE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009BA"/>
    <w:multiLevelType w:val="hybridMultilevel"/>
    <w:tmpl w:val="AE3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E02E3"/>
    <w:multiLevelType w:val="hybridMultilevel"/>
    <w:tmpl w:val="AE42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4F75"/>
    <w:multiLevelType w:val="hybridMultilevel"/>
    <w:tmpl w:val="5E068A7A"/>
    <w:lvl w:ilvl="0" w:tplc="36D4D8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25BB"/>
    <w:multiLevelType w:val="hybridMultilevel"/>
    <w:tmpl w:val="6490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0584E"/>
    <w:multiLevelType w:val="hybridMultilevel"/>
    <w:tmpl w:val="D6A8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03"/>
    <w:rsid w:val="00004C7E"/>
    <w:rsid w:val="00022A80"/>
    <w:rsid w:val="000606AE"/>
    <w:rsid w:val="000872B6"/>
    <w:rsid w:val="00091AB0"/>
    <w:rsid w:val="000D3DB2"/>
    <w:rsid w:val="001203C6"/>
    <w:rsid w:val="00130D24"/>
    <w:rsid w:val="001332BE"/>
    <w:rsid w:val="00142B4F"/>
    <w:rsid w:val="00150E07"/>
    <w:rsid w:val="00155A79"/>
    <w:rsid w:val="00163BF2"/>
    <w:rsid w:val="001C1359"/>
    <w:rsid w:val="001C753A"/>
    <w:rsid w:val="001D01F7"/>
    <w:rsid w:val="001D124B"/>
    <w:rsid w:val="001E5445"/>
    <w:rsid w:val="001F7D25"/>
    <w:rsid w:val="00250C68"/>
    <w:rsid w:val="00270A92"/>
    <w:rsid w:val="002759EF"/>
    <w:rsid w:val="002B0FBC"/>
    <w:rsid w:val="002F01D1"/>
    <w:rsid w:val="003028BF"/>
    <w:rsid w:val="00317D8C"/>
    <w:rsid w:val="00374F28"/>
    <w:rsid w:val="00440EF9"/>
    <w:rsid w:val="00492ECC"/>
    <w:rsid w:val="004C0855"/>
    <w:rsid w:val="004C6739"/>
    <w:rsid w:val="004E2DAB"/>
    <w:rsid w:val="00507B22"/>
    <w:rsid w:val="00524583"/>
    <w:rsid w:val="00540ACB"/>
    <w:rsid w:val="00552AA2"/>
    <w:rsid w:val="00595A99"/>
    <w:rsid w:val="005A7CA3"/>
    <w:rsid w:val="005B004B"/>
    <w:rsid w:val="005F6603"/>
    <w:rsid w:val="00637370"/>
    <w:rsid w:val="0063744B"/>
    <w:rsid w:val="006511EA"/>
    <w:rsid w:val="00655144"/>
    <w:rsid w:val="006679ED"/>
    <w:rsid w:val="00693685"/>
    <w:rsid w:val="006E7D87"/>
    <w:rsid w:val="007B49B8"/>
    <w:rsid w:val="007B6777"/>
    <w:rsid w:val="007C03F5"/>
    <w:rsid w:val="007D7086"/>
    <w:rsid w:val="007E2185"/>
    <w:rsid w:val="007F4FFB"/>
    <w:rsid w:val="008527A4"/>
    <w:rsid w:val="00856B15"/>
    <w:rsid w:val="00873F30"/>
    <w:rsid w:val="008A3440"/>
    <w:rsid w:val="008B2D1A"/>
    <w:rsid w:val="008C49F0"/>
    <w:rsid w:val="00904CA5"/>
    <w:rsid w:val="009273F5"/>
    <w:rsid w:val="00946100"/>
    <w:rsid w:val="00971A6F"/>
    <w:rsid w:val="009721CC"/>
    <w:rsid w:val="009A3BD2"/>
    <w:rsid w:val="009D0FA7"/>
    <w:rsid w:val="00A0428D"/>
    <w:rsid w:val="00A41959"/>
    <w:rsid w:val="00A515DB"/>
    <w:rsid w:val="00A57DE3"/>
    <w:rsid w:val="00A702C8"/>
    <w:rsid w:val="00A813ED"/>
    <w:rsid w:val="00AA0778"/>
    <w:rsid w:val="00B057F6"/>
    <w:rsid w:val="00B84A68"/>
    <w:rsid w:val="00BC0EC9"/>
    <w:rsid w:val="00BD3677"/>
    <w:rsid w:val="00BF66E4"/>
    <w:rsid w:val="00C23F94"/>
    <w:rsid w:val="00C3614A"/>
    <w:rsid w:val="00D16D90"/>
    <w:rsid w:val="00D34FCC"/>
    <w:rsid w:val="00D537D5"/>
    <w:rsid w:val="00D54AA9"/>
    <w:rsid w:val="00D62C24"/>
    <w:rsid w:val="00D96F54"/>
    <w:rsid w:val="00DB6F6A"/>
    <w:rsid w:val="00DC1727"/>
    <w:rsid w:val="00E16FF1"/>
    <w:rsid w:val="00E24239"/>
    <w:rsid w:val="00E42FC3"/>
    <w:rsid w:val="00E53527"/>
    <w:rsid w:val="00E66756"/>
    <w:rsid w:val="00E90312"/>
    <w:rsid w:val="00EA1126"/>
    <w:rsid w:val="00EB2901"/>
    <w:rsid w:val="00F11707"/>
    <w:rsid w:val="00F63556"/>
    <w:rsid w:val="00FB174B"/>
    <w:rsid w:val="00FC445A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65A0AD6-4744-472E-B823-ACCEAAC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1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7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83"/>
  </w:style>
  <w:style w:type="paragraph" w:styleId="Footer">
    <w:name w:val="footer"/>
    <w:basedOn w:val="Normal"/>
    <w:link w:val="FooterChar"/>
    <w:uiPriority w:val="99"/>
    <w:unhideWhenUsed/>
    <w:rsid w:val="0052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83"/>
  </w:style>
  <w:style w:type="character" w:customStyle="1" w:styleId="Heading2Char">
    <w:name w:val="Heading 2 Char"/>
    <w:basedOn w:val="DefaultParagraphFont"/>
    <w:link w:val="Heading2"/>
    <w:uiPriority w:val="9"/>
    <w:semiHidden/>
    <w:rsid w:val="00374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35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A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A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1A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ss.gov/files/documents/2017/01/uo/cecp-for-202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b.ca.gov/regact/2018/casnap/isor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rb.ca.gov/regact/2018/casnap/iso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enews.net/assets/2017/08/08/document_gw_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C47D3-C675-4E68-86F5-3A687DEA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F89BC7DD</Template>
  <TotalTime>12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EOEEA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Hong-Hanh Chu</dc:creator>
  <cp:lastModifiedBy>Jeff Howard</cp:lastModifiedBy>
  <cp:revision>4</cp:revision>
  <dcterms:created xsi:type="dcterms:W3CDTF">2018-08-15T19:20:00Z</dcterms:created>
  <dcterms:modified xsi:type="dcterms:W3CDTF">2018-10-17T20:37:00Z</dcterms:modified>
</cp:coreProperties>
</file>